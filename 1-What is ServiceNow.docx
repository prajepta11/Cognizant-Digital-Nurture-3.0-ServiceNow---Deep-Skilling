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2933A" w14:textId="25DDAEF1" w:rsidR="00184E8A" w:rsidRDefault="00184E8A" w:rsidP="00184E8A">
      <w:pPr>
        <w:jc w:val="center"/>
        <w:rPr>
          <w:b/>
          <w:bCs/>
          <w:sz w:val="36"/>
          <w:szCs w:val="36"/>
        </w:rPr>
      </w:pPr>
      <w:r w:rsidRPr="00184E8A">
        <w:rPr>
          <w:b/>
          <w:bCs/>
          <w:sz w:val="36"/>
          <w:szCs w:val="36"/>
        </w:rPr>
        <w:t>What is ServiceNow</w:t>
      </w:r>
    </w:p>
    <w:p w14:paraId="7C4D3357" w14:textId="2AA6736C" w:rsidR="000300EB" w:rsidRPr="000300EB" w:rsidRDefault="000300EB" w:rsidP="00431760">
      <w:pPr>
        <w:jc w:val="both"/>
        <w:rPr>
          <w:sz w:val="28"/>
          <w:szCs w:val="28"/>
        </w:rPr>
      </w:pPr>
      <w:r>
        <w:rPr>
          <w:sz w:val="28"/>
          <w:szCs w:val="28"/>
        </w:rPr>
        <w:t>ServiceNow is Software Company based in Santa Clara, California; founded by Fred Luddy in 2003, to solve problems of large enterprises face with traditional IT deliveries by providing a robust, simple to use cloud-based environment.</w:t>
      </w:r>
    </w:p>
    <w:p w14:paraId="7289DB3F" w14:textId="331B1A5A" w:rsidR="00184E8A" w:rsidRDefault="000300EB" w:rsidP="004317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Purpose: </w:t>
      </w:r>
      <w:r w:rsidR="00184E8A">
        <w:rPr>
          <w:sz w:val="28"/>
          <w:szCs w:val="28"/>
        </w:rPr>
        <w:t>ServiceNow provides a platform that integrates the IT services with the business problems where IT services are designed and delivered in a way that allowed business people to solve business problems themselves</w:t>
      </w:r>
      <w:r w:rsidR="00431760">
        <w:rPr>
          <w:sz w:val="28"/>
          <w:szCs w:val="28"/>
        </w:rPr>
        <w:t>. It simplifies building no-code automated workflows that helps to improve productivity and efficiency in many areas of enterprise operations. It also provides real-time insights that helps the teams resolve issues quickly.</w:t>
      </w:r>
    </w:p>
    <w:p w14:paraId="7B65975F" w14:textId="4516B298" w:rsidR="000300EB" w:rsidRDefault="000300EB" w:rsidP="004317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Platform: ServiceNow platform is called ‘Now’, and all of ServiceNow’s products are built into it. The platform provides a singular technology stack for multiple enterprise departments, workflows and processes. It is cloud-based Application Platform as a </w:t>
      </w:r>
      <w:r w:rsidR="00431760">
        <w:rPr>
          <w:sz w:val="28"/>
          <w:szCs w:val="28"/>
        </w:rPr>
        <w:t>Service (</w:t>
      </w:r>
      <w:r>
        <w:rPr>
          <w:sz w:val="28"/>
          <w:szCs w:val="28"/>
        </w:rPr>
        <w:t>APaas).</w:t>
      </w:r>
    </w:p>
    <w:p w14:paraId="028779DF" w14:textId="539409A6" w:rsidR="000300EB" w:rsidRDefault="000300EB" w:rsidP="00184E8A">
      <w:pPr>
        <w:rPr>
          <w:sz w:val="28"/>
          <w:szCs w:val="28"/>
        </w:rPr>
      </w:pPr>
      <w:r>
        <w:rPr>
          <w:sz w:val="28"/>
          <w:szCs w:val="28"/>
        </w:rPr>
        <w:t xml:space="preserve">Infrastructure: </w:t>
      </w:r>
    </w:p>
    <w:p w14:paraId="019E96DA" w14:textId="77777777" w:rsidR="000300EB" w:rsidRPr="00184E8A" w:rsidRDefault="000300EB" w:rsidP="00184E8A">
      <w:pPr>
        <w:rPr>
          <w:sz w:val="28"/>
          <w:szCs w:val="28"/>
        </w:rPr>
      </w:pPr>
    </w:p>
    <w:sectPr w:rsidR="000300EB" w:rsidRPr="00184E8A" w:rsidSect="00184E8A">
      <w:type w:val="continuous"/>
      <w:pgSz w:w="11907" w:h="16840" w:code="9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CF"/>
    <w:rsid w:val="000300EB"/>
    <w:rsid w:val="000A2269"/>
    <w:rsid w:val="00184E8A"/>
    <w:rsid w:val="001C2F0F"/>
    <w:rsid w:val="002B4FBA"/>
    <w:rsid w:val="00431760"/>
    <w:rsid w:val="007156CF"/>
    <w:rsid w:val="00B9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CC72"/>
  <w15:chartTrackingRefBased/>
  <w15:docId w15:val="{210431B3-8C55-409D-BAAD-30EECED5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E8A"/>
  </w:style>
  <w:style w:type="paragraph" w:styleId="Heading1">
    <w:name w:val="heading 1"/>
    <w:basedOn w:val="Normal"/>
    <w:next w:val="Normal"/>
    <w:link w:val="Heading1Char"/>
    <w:uiPriority w:val="9"/>
    <w:qFormat/>
    <w:rsid w:val="00184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E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E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E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E8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E8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E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E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E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4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E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4E8A"/>
    <w:rPr>
      <w:rFonts w:eastAsiaTheme="minorEastAsia"/>
      <w:color w:val="5A5A5A" w:themeColor="text1" w:themeTint="A5"/>
      <w:spacing w:val="15"/>
    </w:rPr>
  </w:style>
  <w:style w:type="character" w:styleId="Strong">
    <w:name w:val="Strong"/>
    <w:uiPriority w:val="22"/>
    <w:qFormat/>
    <w:rsid w:val="00184E8A"/>
    <w:rPr>
      <w:b/>
      <w:bCs/>
    </w:rPr>
  </w:style>
  <w:style w:type="character" w:styleId="Emphasis">
    <w:name w:val="Emphasis"/>
    <w:uiPriority w:val="20"/>
    <w:qFormat/>
    <w:rsid w:val="00184E8A"/>
    <w:rPr>
      <w:i/>
      <w:iCs/>
    </w:rPr>
  </w:style>
  <w:style w:type="paragraph" w:styleId="NoSpacing">
    <w:name w:val="No Spacing"/>
    <w:uiPriority w:val="1"/>
    <w:qFormat/>
    <w:rsid w:val="00184E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4E8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E8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E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E8A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184E8A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184E8A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184E8A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184E8A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184E8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E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~WRL0005.tmp</Template>
  <TotalTime>29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Prajepta Praharaj</dc:creator>
  <cp:keywords/>
  <dc:description/>
  <cp:lastModifiedBy>Prajepta Praharaj</cp:lastModifiedBy>
  <cp:revision>3</cp:revision>
  <dcterms:created xsi:type="dcterms:W3CDTF">2024-08-25T18:33:00Z</dcterms:created>
  <dcterms:modified xsi:type="dcterms:W3CDTF">2024-08-25T19:02:00Z</dcterms:modified>
</cp:coreProperties>
</file>